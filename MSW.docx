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7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25"/>
        <w:gridCol w:w="3361"/>
        <w:gridCol w:w="453"/>
        <w:gridCol w:w="6355"/>
        <w:gridCol w:w="455"/>
      </w:tblGrid>
      <w:tr w:rsidR="004B4147" w:rsidRPr="004B4147" w:rsidTr="0062723B">
        <w:trPr>
          <w:trHeight w:val="999"/>
        </w:trPr>
        <w:tc>
          <w:tcPr>
            <w:tcW w:w="20" w:type="dxa"/>
          </w:tcPr>
          <w:p w:rsidR="004B4147" w:rsidRPr="004B4147" w:rsidRDefault="004B4147" w:rsidP="004B4147">
            <w:pPr>
              <w:pStyle w:val="Logo"/>
            </w:pPr>
          </w:p>
        </w:tc>
        <w:tc>
          <w:tcPr>
            <w:tcW w:w="11149" w:type="dxa"/>
            <w:gridSpan w:val="5"/>
            <w:tcBorders>
              <w:bottom w:val="single" w:sz="4" w:space="0" w:color="FFFFFF" w:themeColor="background1"/>
            </w:tcBorders>
          </w:tcPr>
          <w:p w:rsidR="004B4147" w:rsidRPr="00C96F6E" w:rsidRDefault="006D69B8" w:rsidP="004B4147">
            <w:pPr>
              <w:pStyle w:val="Title"/>
              <w:rPr>
                <w:sz w:val="40"/>
              </w:rPr>
            </w:pPr>
            <w:r w:rsidRPr="00C96F6E">
              <w:rPr>
                <w:sz w:val="40"/>
              </w:rPr>
              <w:t>Caroline</w:t>
            </w:r>
          </w:p>
          <w:p w:rsidR="004B4147" w:rsidRPr="004B4147" w:rsidRDefault="006D69B8" w:rsidP="006D69B8">
            <w:pPr>
              <w:pStyle w:val="Subtitle"/>
            </w:pPr>
            <w:r w:rsidRPr="00C96F6E">
              <w:rPr>
                <w:sz w:val="40"/>
              </w:rPr>
              <w:t>Farchmin</w:t>
            </w:r>
          </w:p>
        </w:tc>
      </w:tr>
      <w:tr w:rsidR="00A21AF8" w:rsidRPr="004B4147" w:rsidTr="00D4177D">
        <w:trPr>
          <w:trHeight w:val="405"/>
        </w:trPr>
        <w:tc>
          <w:tcPr>
            <w:tcW w:w="20" w:type="dxa"/>
          </w:tcPr>
          <w:p w:rsidR="00A21AF8" w:rsidRPr="004B4147" w:rsidRDefault="00A21AF8" w:rsidP="000161E1"/>
        </w:tc>
        <w:tc>
          <w:tcPr>
            <w:tcW w:w="11149" w:type="dxa"/>
            <w:gridSpan w:val="5"/>
            <w:tcBorders>
              <w:top w:val="single" w:sz="4" w:space="0" w:color="FFFFFF" w:themeColor="background1"/>
            </w:tcBorders>
          </w:tcPr>
          <w:p w:rsidR="00A21AF8" w:rsidRPr="004B4147" w:rsidRDefault="006D69B8" w:rsidP="00DC6EDB">
            <w:pPr>
              <w:pStyle w:val="Jobtitle"/>
            </w:pPr>
            <w:r>
              <w:t xml:space="preserve">Data </w:t>
            </w:r>
            <w:r w:rsidR="00DC6EDB">
              <w:t>&amp; Analytics</w:t>
            </w:r>
            <w:r>
              <w:t xml:space="preserve"> </w:t>
            </w:r>
            <w:r w:rsidR="00CA4F09">
              <w:t>Consultant</w:t>
            </w:r>
          </w:p>
        </w:tc>
      </w:tr>
      <w:tr w:rsidR="007772B1" w:rsidRPr="004B4147" w:rsidTr="00D4177D">
        <w:trPr>
          <w:trHeight w:val="695"/>
        </w:trPr>
        <w:tc>
          <w:tcPr>
            <w:tcW w:w="20" w:type="dxa"/>
          </w:tcPr>
          <w:p w:rsidR="007772B1" w:rsidRPr="004B4147" w:rsidRDefault="007772B1" w:rsidP="00A21AF8"/>
        </w:tc>
        <w:tc>
          <w:tcPr>
            <w:tcW w:w="11149" w:type="dxa"/>
            <w:gridSpan w:val="5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D4177D">
        <w:trPr>
          <w:trHeight w:val="405"/>
        </w:trPr>
        <w:tc>
          <w:tcPr>
            <w:tcW w:w="545" w:type="dxa"/>
            <w:gridSpan w:val="2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58482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61" w:type="dxa"/>
            <w:vAlign w:val="center"/>
          </w:tcPr>
          <w:p w:rsidR="00BF0DAF" w:rsidRPr="00B03ED5" w:rsidRDefault="006D69B8" w:rsidP="006D69B8">
            <w:pPr>
              <w:pStyle w:val="Contact"/>
            </w:pPr>
            <w:r>
              <w:t>(913)  787 - 2870</w:t>
            </w:r>
          </w:p>
        </w:tc>
        <w:tc>
          <w:tcPr>
            <w:tcW w:w="453" w:type="dxa"/>
          </w:tcPr>
          <w:p w:rsidR="00BF0DAF" w:rsidRPr="00997E86" w:rsidRDefault="00BF0DAF" w:rsidP="00BF0DAF"/>
        </w:tc>
        <w:tc>
          <w:tcPr>
            <w:tcW w:w="6809" w:type="dxa"/>
            <w:gridSpan w:val="2"/>
            <w:vMerge w:val="restart"/>
          </w:tcPr>
          <w:p w:rsidR="00BF0DAF" w:rsidRPr="00DC6EDB" w:rsidRDefault="00CA4F09" w:rsidP="00243536">
            <w:pPr>
              <w:pStyle w:val="Heading1"/>
              <w:rPr>
                <w:b/>
              </w:rPr>
            </w:pPr>
            <w:r w:rsidRPr="00DC6EDB">
              <w:rPr>
                <w:b/>
                <w:sz w:val="28"/>
              </w:rPr>
              <w:t>Professional Experience</w:t>
            </w:r>
          </w:p>
        </w:tc>
      </w:tr>
      <w:tr w:rsidR="00BF0DAF" w:rsidRPr="00997E86" w:rsidTr="00D4177D">
        <w:trPr>
          <w:trHeight w:val="251"/>
        </w:trPr>
        <w:tc>
          <w:tcPr>
            <w:tcW w:w="545" w:type="dxa"/>
            <w:gridSpan w:val="2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C0EE77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61" w:type="dxa"/>
            <w:vAlign w:val="center"/>
          </w:tcPr>
          <w:p w:rsidR="00BF0DAF" w:rsidRPr="00B03ED5" w:rsidRDefault="006D69B8" w:rsidP="006D69B8">
            <w:pPr>
              <w:pStyle w:val="Contact"/>
            </w:pPr>
            <w:r>
              <w:t>Cfarchmin1@gmail.com</w:t>
            </w:r>
          </w:p>
        </w:tc>
        <w:tc>
          <w:tcPr>
            <w:tcW w:w="453" w:type="dxa"/>
          </w:tcPr>
          <w:p w:rsidR="00BF0DAF" w:rsidRPr="00997E86" w:rsidRDefault="00BF0DAF" w:rsidP="00BF0DAF"/>
        </w:tc>
        <w:tc>
          <w:tcPr>
            <w:tcW w:w="6809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D4177D">
        <w:trPr>
          <w:trHeight w:val="416"/>
        </w:trPr>
        <w:tc>
          <w:tcPr>
            <w:tcW w:w="545" w:type="dxa"/>
            <w:gridSpan w:val="2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8EE47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61" w:type="dxa"/>
            <w:vAlign w:val="center"/>
          </w:tcPr>
          <w:p w:rsidR="00CD2FD2" w:rsidRPr="00B03ED5" w:rsidRDefault="006D69B8" w:rsidP="006D69B8">
            <w:pPr>
              <w:pStyle w:val="Contact"/>
            </w:pPr>
            <w:r>
              <w:t>Kansas City, MO</w:t>
            </w:r>
          </w:p>
        </w:tc>
        <w:tc>
          <w:tcPr>
            <w:tcW w:w="453" w:type="dxa"/>
          </w:tcPr>
          <w:p w:rsidR="00CD2FD2" w:rsidRPr="00997E86" w:rsidRDefault="00CD2FD2" w:rsidP="00CD2FD2"/>
        </w:tc>
        <w:tc>
          <w:tcPr>
            <w:tcW w:w="6355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A4F09" w:rsidRDefault="00CA4F09" w:rsidP="00CA4F09">
            <w:pPr>
              <w:pStyle w:val="Heading3"/>
            </w:pPr>
            <w:r>
              <w:t>Data &amp; Analytics Consultant</w:t>
            </w:r>
            <w:r w:rsidR="00DC6EDB">
              <w:t>, Innovation Team</w:t>
            </w:r>
          </w:p>
          <w:p w:rsidR="00CA4F09" w:rsidRDefault="00CA4F09" w:rsidP="00CA4F09">
            <w:pPr>
              <w:pStyle w:val="Heading5"/>
            </w:pPr>
            <w:r>
              <w:t>Federal Reserve Bank of KC 2016 - Present</w:t>
            </w:r>
          </w:p>
          <w:p w:rsidR="00CA4F09" w:rsidRPr="00A6425D" w:rsidRDefault="0032637E" w:rsidP="00CA4F09">
            <w:pPr>
              <w:pStyle w:val="JobDescription"/>
              <w:rPr>
                <w:rStyle w:val="JobDescriptionChar"/>
              </w:rPr>
            </w:pPr>
            <w:r>
              <w:t xml:space="preserve">Worked to build a company-wide culture that uses data </w:t>
            </w:r>
            <w:r w:rsidR="005D2D8B">
              <w:t>to fuel innovation</w:t>
            </w:r>
          </w:p>
          <w:p w:rsidR="005D2D8B" w:rsidRDefault="0032637E" w:rsidP="00CA4F09">
            <w:pPr>
              <w:pStyle w:val="ListBullet"/>
            </w:pPr>
            <w:r>
              <w:t>Consulted with various t</w:t>
            </w:r>
            <w:r w:rsidR="005D2D8B">
              <w:t>eams to understand their problems related to data, automation and data storytelling</w:t>
            </w:r>
          </w:p>
          <w:p w:rsidR="00CA4F09" w:rsidRDefault="005D2D8B" w:rsidP="00CA4F09">
            <w:pPr>
              <w:pStyle w:val="ListBullet"/>
            </w:pPr>
            <w:r>
              <w:t xml:space="preserve">Worked with teams to help define </w:t>
            </w:r>
            <w:r w:rsidR="007E4EF6">
              <w:t xml:space="preserve">and achieve </w:t>
            </w:r>
            <w:r>
              <w:t>their goals</w:t>
            </w:r>
          </w:p>
          <w:p w:rsidR="005D2D8B" w:rsidRDefault="005D2D8B" w:rsidP="00CA4F09">
            <w:pPr>
              <w:pStyle w:val="ListBullet"/>
            </w:pPr>
            <w:r>
              <w:t xml:space="preserve">Developed </w:t>
            </w:r>
            <w:r w:rsidR="00D4177D">
              <w:t xml:space="preserve">and administered </w:t>
            </w:r>
            <w:r>
              <w:t xml:space="preserve">a hands-on training curriculum to enhance data and analytics competency </w:t>
            </w:r>
          </w:p>
          <w:p w:rsidR="00343C7D" w:rsidRDefault="00343C7D" w:rsidP="00343C7D">
            <w:pPr>
              <w:pStyle w:val="ListBullet"/>
            </w:pPr>
            <w:r>
              <w:t xml:space="preserve">Organized a team across the organization to </w:t>
            </w:r>
            <w:r w:rsidR="007E4EF6">
              <w:t>develop</w:t>
            </w:r>
            <w:r>
              <w:t xml:space="preserve"> a psychologically safe environment that </w:t>
            </w:r>
            <w:r w:rsidR="007E4EF6">
              <w:t xml:space="preserve">promoted sharing </w:t>
            </w:r>
            <w:r>
              <w:t>ideas to drive a data culture</w:t>
            </w:r>
          </w:p>
          <w:p w:rsidR="00343C7D" w:rsidRDefault="00343C7D" w:rsidP="00343C7D">
            <w:pPr>
              <w:pStyle w:val="Heading3"/>
            </w:pPr>
            <w:r>
              <w:t>Diversity Liaison</w:t>
            </w:r>
            <w:r>
              <w:t xml:space="preserve">, </w:t>
            </w:r>
            <w:r>
              <w:t>Employee Diversity Committee</w:t>
            </w:r>
          </w:p>
          <w:p w:rsidR="00343C7D" w:rsidRDefault="00343C7D" w:rsidP="00343C7D">
            <w:pPr>
              <w:pStyle w:val="Heading5"/>
            </w:pPr>
            <w:r>
              <w:t>Federal Reserve Bank of KC 2016 - Present</w:t>
            </w:r>
          </w:p>
          <w:p w:rsidR="00343C7D" w:rsidRPr="00A6425D" w:rsidRDefault="00343C7D" w:rsidP="00343C7D">
            <w:pPr>
              <w:pStyle w:val="JobDescription"/>
              <w:rPr>
                <w:rStyle w:val="JobDescriptionChar"/>
              </w:rPr>
            </w:pPr>
            <w:r>
              <w:t>Worked to build an inclusive and safe environment for all employees</w:t>
            </w:r>
          </w:p>
          <w:p w:rsidR="00343C7D" w:rsidRDefault="00343C7D" w:rsidP="00343C7D">
            <w:pPr>
              <w:pStyle w:val="ListBullet"/>
            </w:pPr>
            <w:r>
              <w:t xml:space="preserve">Targeted diverse students across college campuses to recruit quality people, no matter their background </w:t>
            </w:r>
          </w:p>
          <w:p w:rsidR="00343C7D" w:rsidRDefault="00343C7D" w:rsidP="00343C7D">
            <w:pPr>
              <w:pStyle w:val="ListBullet"/>
            </w:pPr>
            <w:r>
              <w:t>Created and administered activities to promote equal opportunity, diversity, and inclusion across the Bank</w:t>
            </w:r>
          </w:p>
          <w:p w:rsidR="00343C7D" w:rsidRDefault="00343C7D" w:rsidP="00343C7D">
            <w:pPr>
              <w:pStyle w:val="ListBullet"/>
              <w:numPr>
                <w:ilvl w:val="1"/>
                <w:numId w:val="9"/>
              </w:numPr>
            </w:pPr>
            <w:r>
              <w:t xml:space="preserve">Received Gold Status from the Bank two years in a row for the variety and quality of activities </w:t>
            </w:r>
          </w:p>
          <w:p w:rsidR="00343C7D" w:rsidRDefault="00343C7D" w:rsidP="00343C7D">
            <w:pPr>
              <w:pStyle w:val="ListBullet"/>
              <w:numPr>
                <w:ilvl w:val="0"/>
                <w:numId w:val="0"/>
              </w:numPr>
              <w:rPr>
                <w:rFonts w:eastAsiaTheme="majorEastAsia" w:cstheme="majorBidi"/>
                <w:b/>
                <w:caps/>
                <w:color w:val="1D3251" w:themeColor="accent1"/>
                <w:spacing w:val="120"/>
                <w:sz w:val="28"/>
                <w:szCs w:val="32"/>
              </w:rPr>
            </w:pPr>
          </w:p>
          <w:p w:rsidR="00343C7D" w:rsidRPr="00D4177D" w:rsidRDefault="003805BD" w:rsidP="00343C7D">
            <w:pPr>
              <w:pStyle w:val="ListBullet"/>
              <w:numPr>
                <w:ilvl w:val="0"/>
                <w:numId w:val="0"/>
              </w:numPr>
              <w:rPr>
                <w:rFonts w:eastAsiaTheme="majorEastAsia" w:cstheme="majorBidi"/>
                <w:b/>
                <w:caps/>
                <w:color w:val="1D3251" w:themeColor="accent1"/>
                <w:spacing w:val="120"/>
                <w:sz w:val="28"/>
                <w:szCs w:val="32"/>
              </w:rPr>
            </w:pPr>
            <w:r w:rsidRPr="00D4177D">
              <w:rPr>
                <w:rFonts w:eastAsiaTheme="majorEastAsia" w:cstheme="majorBidi"/>
                <w:b/>
                <w:caps/>
                <w:color w:val="1D3251" w:themeColor="accent1"/>
                <w:spacing w:val="120"/>
                <w:sz w:val="28"/>
                <w:szCs w:val="32"/>
              </w:rPr>
              <w:t xml:space="preserve">Volunteer </w:t>
            </w:r>
            <w:r w:rsidR="00343C7D" w:rsidRPr="00D4177D">
              <w:rPr>
                <w:rFonts w:eastAsiaTheme="majorEastAsia" w:cstheme="majorBidi"/>
                <w:b/>
                <w:caps/>
                <w:color w:val="1D3251" w:themeColor="accent1"/>
                <w:spacing w:val="120"/>
                <w:sz w:val="28"/>
                <w:szCs w:val="32"/>
              </w:rPr>
              <w:t>Experience</w:t>
            </w:r>
          </w:p>
          <w:p w:rsidR="003805BD" w:rsidRDefault="003805BD" w:rsidP="003805BD">
            <w:pPr>
              <w:pStyle w:val="Heading3"/>
            </w:pPr>
            <w:r>
              <w:t>House Warmer</w:t>
            </w:r>
            <w:r>
              <w:t xml:space="preserve">, </w:t>
            </w:r>
            <w:r>
              <w:t>Ronald McDonald House Charities 2017 - 2018</w:t>
            </w:r>
          </w:p>
          <w:p w:rsidR="003805BD" w:rsidRDefault="003805BD" w:rsidP="003805BD">
            <w:pPr>
              <w:pStyle w:val="ListBullet"/>
            </w:pPr>
            <w:r>
              <w:t>Ensured the common areas of the house were clean and welcoming to families</w:t>
            </w:r>
          </w:p>
          <w:p w:rsidR="003805BD" w:rsidRDefault="003805BD" w:rsidP="003805BD">
            <w:pPr>
              <w:pStyle w:val="Heading3"/>
            </w:pPr>
            <w:r>
              <w:t>Service Project Coordinator, MBA Association 2015 - 2016</w:t>
            </w:r>
          </w:p>
          <w:p w:rsidR="003805BD" w:rsidRDefault="003805BD" w:rsidP="003805BD">
            <w:pPr>
              <w:pStyle w:val="ListBullet"/>
            </w:pPr>
            <w:r>
              <w:t>Co-Led a community-wide fundraising festiva</w:t>
            </w:r>
            <w:bookmarkStart w:id="0" w:name="_GoBack"/>
            <w:bookmarkEnd w:id="0"/>
            <w:r>
              <w:t>l to support a MBA student with stage 4 colon cancer</w:t>
            </w:r>
          </w:p>
          <w:p w:rsidR="003805BD" w:rsidRDefault="003805BD" w:rsidP="003805BD">
            <w:pPr>
              <w:pStyle w:val="ListBullet"/>
            </w:pPr>
            <w:r>
              <w:t>Promoted and organized service projects for MBA members to raise money for Habitat for Humanity</w:t>
            </w:r>
          </w:p>
          <w:p w:rsidR="003805BD" w:rsidRDefault="00990881" w:rsidP="003805BD">
            <w:pPr>
              <w:pStyle w:val="Heading3"/>
            </w:pPr>
            <w:r>
              <w:t>Art Assistant, Opening Minds Through Art 2012</w:t>
            </w:r>
            <w:r w:rsidR="003805BD">
              <w:t xml:space="preserve"> - 20</w:t>
            </w:r>
            <w:r>
              <w:t>13</w:t>
            </w:r>
          </w:p>
          <w:p w:rsidR="00CD2FD2" w:rsidRPr="00997E86" w:rsidRDefault="00990881" w:rsidP="003805BD">
            <w:pPr>
              <w:pStyle w:val="ListBullet"/>
            </w:pPr>
            <w:r>
              <w:t>Partnered with adults with dementia to stimulate their mind through creating abstract art</w:t>
            </w:r>
          </w:p>
        </w:tc>
        <w:tc>
          <w:tcPr>
            <w:tcW w:w="453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Default="00CD2FD2" w:rsidP="00CA4F09">
            <w:pPr>
              <w:rPr>
                <w:lang w:val="it-IT"/>
              </w:rPr>
            </w:pPr>
          </w:p>
          <w:p w:rsidR="00343C7D" w:rsidRPr="00CD2FD2" w:rsidRDefault="00343C7D" w:rsidP="00CA4F09">
            <w:pPr>
              <w:rPr>
                <w:lang w:val="it-IT"/>
              </w:rPr>
            </w:pPr>
          </w:p>
        </w:tc>
      </w:tr>
      <w:tr w:rsidR="00CD2FD2" w:rsidRPr="00997E86" w:rsidTr="00D4177D">
        <w:trPr>
          <w:trHeight w:val="405"/>
        </w:trPr>
        <w:tc>
          <w:tcPr>
            <w:tcW w:w="545" w:type="dxa"/>
            <w:gridSpan w:val="2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12D0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1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61" w:type="dxa"/>
            <w:vAlign w:val="center"/>
          </w:tcPr>
          <w:p w:rsidR="00CD2FD2" w:rsidRPr="00B03ED5" w:rsidRDefault="00243536" w:rsidP="00CD2FD2">
            <w:pPr>
              <w:pStyle w:val="Contact"/>
            </w:pPr>
            <w:hyperlink r:id="rId22" w:history="1">
              <w:r w:rsidRPr="00243536">
                <w:rPr>
                  <w:rStyle w:val="Hyperlink"/>
                </w:rPr>
                <w:t>LinkedIn Pr</w:t>
              </w:r>
              <w:r w:rsidRPr="00243536">
                <w:rPr>
                  <w:rStyle w:val="Hyperlink"/>
                </w:rPr>
                <w:t>o</w:t>
              </w:r>
              <w:r w:rsidRPr="00243536">
                <w:rPr>
                  <w:rStyle w:val="Hyperlink"/>
                </w:rPr>
                <w:t>file</w:t>
              </w:r>
            </w:hyperlink>
          </w:p>
        </w:tc>
        <w:tc>
          <w:tcPr>
            <w:tcW w:w="453" w:type="dxa"/>
          </w:tcPr>
          <w:p w:rsidR="00CD2FD2" w:rsidRPr="00997E86" w:rsidRDefault="00CD2FD2" w:rsidP="00CD2FD2"/>
        </w:tc>
        <w:tc>
          <w:tcPr>
            <w:tcW w:w="6355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453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D4177D">
        <w:trPr>
          <w:trHeight w:val="405"/>
        </w:trPr>
        <w:tc>
          <w:tcPr>
            <w:tcW w:w="545" w:type="dxa"/>
            <w:gridSpan w:val="2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CFF5E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5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61" w:type="dxa"/>
            <w:vAlign w:val="center"/>
          </w:tcPr>
          <w:p w:rsidR="00CD2FD2" w:rsidRPr="00B03ED5" w:rsidRDefault="00243536" w:rsidP="00CD2FD2">
            <w:pPr>
              <w:pStyle w:val="Contact"/>
            </w:pPr>
            <w:hyperlink r:id="rId26" w:anchor="!/vizhome/CarolinesResume/Resume?publish=yes" w:history="1">
              <w:r w:rsidRPr="00243536">
                <w:rPr>
                  <w:rStyle w:val="Hyperlink"/>
                </w:rPr>
                <w:t>Interactive Resu</w:t>
              </w:r>
              <w:r w:rsidRPr="00243536">
                <w:rPr>
                  <w:rStyle w:val="Hyperlink"/>
                </w:rPr>
                <w:t>m</w:t>
              </w:r>
              <w:r w:rsidRPr="00243536">
                <w:rPr>
                  <w:rStyle w:val="Hyperlink"/>
                </w:rPr>
                <w:t>e</w:t>
              </w:r>
            </w:hyperlink>
          </w:p>
        </w:tc>
        <w:tc>
          <w:tcPr>
            <w:tcW w:w="453" w:type="dxa"/>
          </w:tcPr>
          <w:p w:rsidR="00CD2FD2" w:rsidRPr="00997E86" w:rsidRDefault="00CD2FD2" w:rsidP="00CD2FD2"/>
        </w:tc>
        <w:tc>
          <w:tcPr>
            <w:tcW w:w="6355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453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D4177D">
        <w:trPr>
          <w:trHeight w:val="9275"/>
        </w:trPr>
        <w:tc>
          <w:tcPr>
            <w:tcW w:w="3906" w:type="dxa"/>
            <w:gridSpan w:val="3"/>
          </w:tcPr>
          <w:p w:rsidR="00CD2FD2" w:rsidRDefault="00CD2FD2" w:rsidP="00CD2FD2"/>
          <w:p w:rsidR="00CA4F09" w:rsidRPr="00DC6EDB" w:rsidRDefault="00CA4F09" w:rsidP="00CA4F09">
            <w:pPr>
              <w:pStyle w:val="Heading1"/>
              <w:rPr>
                <w:b/>
                <w:sz w:val="28"/>
              </w:rPr>
            </w:pPr>
            <w:r w:rsidRPr="00DC6EDB">
              <w:rPr>
                <w:b/>
                <w:sz w:val="28"/>
              </w:rPr>
              <w:t>TOp Strengths</w:t>
            </w:r>
          </w:p>
          <w:p w:rsidR="00CA4F09" w:rsidRDefault="00CA4F09" w:rsidP="00CA4F09">
            <w:r>
              <w:t xml:space="preserve">Based on </w:t>
            </w:r>
            <w:hyperlink r:id="rId27" w:history="1">
              <w:r w:rsidRPr="00243536">
                <w:rPr>
                  <w:rStyle w:val="Hyperlink"/>
                </w:rPr>
                <w:t>Gallup CliftonStrengths</w:t>
              </w:r>
            </w:hyperlink>
          </w:p>
          <w:p w:rsidR="00CA4F09" w:rsidRPr="00063A76" w:rsidRDefault="00CA4F09" w:rsidP="00CA4F09">
            <w:pPr>
              <w:rPr>
                <w:rFonts w:eastAsiaTheme="majorEastAsia" w:hAnsi="Corbel" w:cstheme="majorBidi"/>
                <w:i/>
                <w:iCs/>
                <w:kern w:val="24"/>
              </w:rPr>
            </w:pPr>
            <w:r w:rsidRPr="00063A76">
              <w:rPr>
                <w:rFonts w:eastAsiaTheme="majorEastAsia" w:cstheme="majorBidi"/>
                <w:b/>
                <w:color w:val="1D3251" w:themeColor="accent1"/>
                <w:sz w:val="22"/>
                <w:szCs w:val="26"/>
              </w:rPr>
              <w:t>Relator</w:t>
            </w:r>
            <w:r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 xml:space="preserve"> </w:t>
            </w:r>
            <w:r w:rsidRPr="00243536">
              <w:rPr>
                <w:rFonts w:eastAsiaTheme="majorEastAsia" w:cstheme="majorBidi"/>
                <w:color w:val="1D3251" w:themeColor="accent1"/>
                <w:sz w:val="22"/>
                <w:szCs w:val="26"/>
              </w:rPr>
              <w:t xml:space="preserve"> </w:t>
            </w:r>
            <w:r w:rsidRPr="00063A76">
              <w:rPr>
                <w:rFonts w:eastAsiaTheme="majorEastAsia" w:hAnsi="Corbel" w:cstheme="majorBidi"/>
                <w:i/>
                <w:iCs/>
                <w:kern w:val="24"/>
              </w:rPr>
              <w:t>work hard with others to achieve a goal</w:t>
            </w:r>
          </w:p>
          <w:p w:rsidR="00CA4F09" w:rsidRPr="00063A76" w:rsidRDefault="00CA4F09" w:rsidP="00CA4F09">
            <w:pPr>
              <w:rPr>
                <w:rFonts w:eastAsiaTheme="majorEastAsia" w:hAnsi="Corbel" w:cstheme="majorBidi"/>
                <w:i/>
                <w:iCs/>
                <w:kern w:val="24"/>
              </w:rPr>
            </w:pPr>
            <w:r w:rsidRPr="00063A76">
              <w:rPr>
                <w:rFonts w:eastAsiaTheme="majorEastAsia" w:cstheme="majorBidi"/>
                <w:b/>
                <w:color w:val="1D3251" w:themeColor="accent1"/>
                <w:sz w:val="22"/>
                <w:szCs w:val="26"/>
              </w:rPr>
              <w:t>Adaptability</w:t>
            </w:r>
            <w:r w:rsidRPr="00063A76">
              <w:t xml:space="preserve"> </w:t>
            </w:r>
            <w:r w:rsidRPr="00063A76">
              <w:rPr>
                <w:rFonts w:eastAsiaTheme="majorEastAsia" w:hAnsi="Corbel" w:cstheme="majorBidi"/>
                <w:i/>
                <w:iCs/>
                <w:kern w:val="24"/>
              </w:rPr>
              <w:t>discover the future one day at a time</w:t>
            </w:r>
          </w:p>
          <w:p w:rsidR="00CA4F09" w:rsidRDefault="00CA4F09" w:rsidP="00CA4F09">
            <w:r w:rsidRPr="00063A76">
              <w:rPr>
                <w:rFonts w:eastAsiaTheme="majorEastAsia" w:cstheme="majorBidi"/>
                <w:b/>
                <w:color w:val="1D3251" w:themeColor="accent1"/>
                <w:sz w:val="22"/>
                <w:szCs w:val="26"/>
              </w:rPr>
              <w:t>Arranger</w:t>
            </w:r>
            <w:r>
              <w:t xml:space="preserve"> </w:t>
            </w:r>
            <w:r w:rsidRPr="00063A76">
              <w:rPr>
                <w:rFonts w:eastAsiaTheme="majorEastAsia" w:hAnsi="Corbel" w:cstheme="majorBidi"/>
                <w:i/>
                <w:iCs/>
                <w:kern w:val="24"/>
              </w:rPr>
              <w:t>determine how all of the pieces and resources can be arranged</w:t>
            </w:r>
          </w:p>
          <w:p w:rsidR="00CA4F09" w:rsidRPr="00063A76" w:rsidRDefault="00CA4F09" w:rsidP="00CA4F09">
            <w:pPr>
              <w:rPr>
                <w:rFonts w:eastAsiaTheme="majorEastAsia" w:hAnsi="Corbel" w:cstheme="majorBidi"/>
                <w:i/>
                <w:iCs/>
                <w:kern w:val="24"/>
              </w:rPr>
            </w:pPr>
            <w:r w:rsidRPr="00063A76">
              <w:rPr>
                <w:rFonts w:eastAsiaTheme="majorEastAsia" w:cstheme="majorBidi"/>
                <w:b/>
                <w:color w:val="1D3251" w:themeColor="accent1"/>
                <w:sz w:val="22"/>
                <w:szCs w:val="26"/>
              </w:rPr>
              <w:t>Developer</w:t>
            </w:r>
            <w:r>
              <w:t xml:space="preserve"> </w:t>
            </w:r>
            <w:r w:rsidRPr="00063A76">
              <w:rPr>
                <w:rFonts w:eastAsiaTheme="majorEastAsia" w:hAnsi="Corbel" w:cstheme="majorBidi"/>
                <w:i/>
                <w:iCs/>
                <w:kern w:val="24"/>
              </w:rPr>
              <w:t>recognize and cultivate other’s potential</w:t>
            </w:r>
          </w:p>
          <w:p w:rsidR="00CA4F09" w:rsidRDefault="00CA4F09" w:rsidP="00CA4F09">
            <w:r w:rsidRPr="00063A76">
              <w:rPr>
                <w:rFonts w:eastAsiaTheme="majorEastAsia" w:cstheme="majorBidi"/>
                <w:b/>
                <w:color w:val="1D3251" w:themeColor="accent1"/>
                <w:sz w:val="22"/>
                <w:szCs w:val="26"/>
              </w:rPr>
              <w:t>Empathy</w:t>
            </w:r>
            <w:r>
              <w:t xml:space="preserve"> </w:t>
            </w:r>
            <w:r w:rsidRPr="00063A76">
              <w:rPr>
                <w:rFonts w:eastAsiaTheme="majorEastAsia" w:hAnsi="Corbel" w:cstheme="majorBidi"/>
                <w:i/>
                <w:iCs/>
                <w:kern w:val="24"/>
              </w:rPr>
              <w:t>work to understand other’s lives</w:t>
            </w:r>
          </w:p>
          <w:p w:rsidR="003805BD" w:rsidRDefault="003805BD" w:rsidP="00CA4F09">
            <w:pPr>
              <w:pStyle w:val="Heading1"/>
            </w:pPr>
          </w:p>
          <w:sdt>
            <w:sdtPr>
              <w:id w:val="-17155278"/>
              <w:placeholder>
                <w:docPart w:val="9D720650C84F43159A906D908AE29A0D"/>
              </w:placeholder>
              <w:temporary/>
              <w:showingPlcHdr/>
              <w15:appearance w15:val="hidden"/>
            </w:sdtPr>
            <w:sdtContent>
              <w:p w:rsidR="00CA4F09" w:rsidRDefault="00CA4F09" w:rsidP="00CA4F09">
                <w:pPr>
                  <w:pStyle w:val="Heading1"/>
                </w:pPr>
                <w:r w:rsidRPr="00DC6EDB">
                  <w:rPr>
                    <w:b/>
                    <w:sz w:val="28"/>
                  </w:rPr>
                  <w:t>Education</w:t>
                </w:r>
              </w:p>
            </w:sdtContent>
          </w:sdt>
          <w:p w:rsidR="00CA4F09" w:rsidRDefault="00CA4F09" w:rsidP="00CA4F09">
            <w:pPr>
              <w:pStyle w:val="Heading2"/>
            </w:pPr>
            <w:r>
              <w:t>Masters of Business Administration</w:t>
            </w:r>
          </w:p>
          <w:p w:rsidR="00CA4F09" w:rsidRDefault="00CA4F09" w:rsidP="00CA4F09">
            <w:pPr>
              <w:pStyle w:val="Heading4"/>
            </w:pPr>
            <w:r>
              <w:t>University of Missouri</w:t>
            </w:r>
          </w:p>
          <w:p w:rsidR="00CA4F09" w:rsidRDefault="00CA4F09" w:rsidP="00CA4F09">
            <w:r>
              <w:t>2014 - 2016      GPA: 3.5</w:t>
            </w:r>
          </w:p>
          <w:p w:rsidR="00CA4F09" w:rsidRDefault="00CA4F09" w:rsidP="00CA4F09">
            <w:pPr>
              <w:pStyle w:val="Heading2"/>
            </w:pPr>
            <w:r>
              <w:t>Bachelor of Science in Accountancy</w:t>
            </w:r>
          </w:p>
          <w:p w:rsidR="00CA4F09" w:rsidRDefault="00CA4F09" w:rsidP="00CA4F09">
            <w:pPr>
              <w:pStyle w:val="Heading4"/>
            </w:pPr>
            <w:r>
              <w:t xml:space="preserve">Miami University (Ohio) </w:t>
            </w:r>
          </w:p>
          <w:p w:rsidR="00CA4F09" w:rsidRDefault="00CA4F09" w:rsidP="00CA4F09">
            <w:r>
              <w:t>2010 - 2014      GPA: 3.4</w:t>
            </w:r>
          </w:p>
          <w:p w:rsidR="00CA4F09" w:rsidRDefault="00CA4F09" w:rsidP="00CA4F09">
            <w:pPr>
              <w:pStyle w:val="Heading2"/>
            </w:pPr>
            <w:r>
              <w:t>Data and Analytics Boot Camp</w:t>
            </w:r>
          </w:p>
          <w:p w:rsidR="00CA4F09" w:rsidRDefault="00CA4F09" w:rsidP="00CA4F09">
            <w:pPr>
              <w:pStyle w:val="Heading4"/>
            </w:pPr>
            <w:r>
              <w:t>University of Kansas</w:t>
            </w:r>
          </w:p>
          <w:p w:rsidR="00CA4F09" w:rsidRDefault="00CA4F09" w:rsidP="00CA4F09">
            <w:r>
              <w:t>2019</w:t>
            </w:r>
          </w:p>
          <w:p w:rsidR="00CA4F09" w:rsidRPr="00997E86" w:rsidRDefault="00CA4F09" w:rsidP="00CD2FD2"/>
        </w:tc>
        <w:tc>
          <w:tcPr>
            <w:tcW w:w="453" w:type="dxa"/>
          </w:tcPr>
          <w:p w:rsidR="00CD2FD2" w:rsidRPr="00997E86" w:rsidRDefault="00CD2FD2" w:rsidP="00CD2FD2"/>
        </w:tc>
        <w:tc>
          <w:tcPr>
            <w:tcW w:w="6355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453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</w:tbl>
    <w:p w:rsidR="005A20B8" w:rsidRPr="00D4177D" w:rsidRDefault="005A20B8" w:rsidP="00D4177D">
      <w:pPr>
        <w:tabs>
          <w:tab w:val="left" w:pos="4740"/>
        </w:tabs>
      </w:pPr>
    </w:p>
    <w:sectPr w:rsidR="005A20B8" w:rsidRPr="00D4177D" w:rsidSect="00D4177D">
      <w:headerReference w:type="default" r:id="rId28"/>
      <w:footerReference w:type="default" r:id="rId29"/>
      <w:pgSz w:w="12240" w:h="15840"/>
      <w:pgMar w:top="576" w:right="720" w:bottom="0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9B8" w:rsidRDefault="006D69B8" w:rsidP="00B21D64">
      <w:pPr>
        <w:spacing w:after="0" w:line="240" w:lineRule="auto"/>
      </w:pPr>
      <w:r>
        <w:separator/>
      </w:r>
    </w:p>
  </w:endnote>
  <w:endnote w:type="continuationSeparator" w:id="0">
    <w:p w:rsidR="006D69B8" w:rsidRDefault="006D69B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54604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9B8" w:rsidRDefault="006D69B8" w:rsidP="00B21D64">
      <w:pPr>
        <w:spacing w:after="0" w:line="240" w:lineRule="auto"/>
      </w:pPr>
      <w:r>
        <w:separator/>
      </w:r>
    </w:p>
  </w:footnote>
  <w:footnote w:type="continuationSeparator" w:id="0">
    <w:p w:rsidR="006D69B8" w:rsidRDefault="006D69B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94580" cy="3419475"/>
              <wp:effectExtent l="0" t="0" r="0" b="952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419475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539967" id="Group 129" o:spid="_x0000_s1026" style="position:absolute;margin-left:0;margin-top:0;width:613.75pt;height:269.25pt;z-index:251655168;mso-width-percent:1000;mso-position-horizontal-relative:page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BBC6F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B8"/>
    <w:rsid w:val="000161E1"/>
    <w:rsid w:val="00021303"/>
    <w:rsid w:val="00063A76"/>
    <w:rsid w:val="00107E81"/>
    <w:rsid w:val="00144072"/>
    <w:rsid w:val="0021475C"/>
    <w:rsid w:val="00243536"/>
    <w:rsid w:val="0032637E"/>
    <w:rsid w:val="00343C7D"/>
    <w:rsid w:val="003805BD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5D2D8B"/>
    <w:rsid w:val="0061400D"/>
    <w:rsid w:val="00621B5C"/>
    <w:rsid w:val="0062723B"/>
    <w:rsid w:val="006C2DFF"/>
    <w:rsid w:val="006D69B8"/>
    <w:rsid w:val="007571B5"/>
    <w:rsid w:val="007772B1"/>
    <w:rsid w:val="007E4EF6"/>
    <w:rsid w:val="008424CE"/>
    <w:rsid w:val="00890F1A"/>
    <w:rsid w:val="008E2197"/>
    <w:rsid w:val="00990881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96F6E"/>
    <w:rsid w:val="00CA4F09"/>
    <w:rsid w:val="00CD2FD2"/>
    <w:rsid w:val="00D12DFD"/>
    <w:rsid w:val="00D4177D"/>
    <w:rsid w:val="00D62B7E"/>
    <w:rsid w:val="00D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43536"/>
    <w:rPr>
      <w:color w:val="FE006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881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public.tableau.com/profile/caroline.farchmin103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7.sv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caroline-farchmin" TargetMode="External"/><Relationship Id="rId27" Type="http://schemas.openxmlformats.org/officeDocument/2006/relationships/hyperlink" Target="https://www.gallup.com/cliftonstrengths/en/252137/home.aspx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1cxf02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720650C84F43159A906D908AE29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79703-EBCC-458E-87E0-3B0AA44D26C0}"/>
      </w:docPartPr>
      <w:docPartBody>
        <w:p w:rsidR="00000000" w:rsidRDefault="00E52337" w:rsidP="00E52337">
          <w:pPr>
            <w:pStyle w:val="9D720650C84F43159A906D908AE29A0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37"/>
    <w:rsid w:val="00E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0D58700F94FE5979591F997F1513E">
    <w:name w:val="36E0D58700F94FE5979591F997F1513E"/>
  </w:style>
  <w:style w:type="paragraph" w:customStyle="1" w:styleId="A2B922576E1C4092B72B39F8A74C5656">
    <w:name w:val="A2B922576E1C4092B72B39F8A74C5656"/>
  </w:style>
  <w:style w:type="paragraph" w:customStyle="1" w:styleId="8B480E0104144924909AC36DC1D94920">
    <w:name w:val="8B480E0104144924909AC36DC1D94920"/>
  </w:style>
  <w:style w:type="paragraph" w:customStyle="1" w:styleId="3E452F45885D4ED181AE49F43D57E8FA">
    <w:name w:val="3E452F45885D4ED181AE49F43D57E8FA"/>
  </w:style>
  <w:style w:type="paragraph" w:customStyle="1" w:styleId="92AC17C556BD472D9D322BF75B246947">
    <w:name w:val="92AC17C556BD472D9D322BF75B246947"/>
  </w:style>
  <w:style w:type="paragraph" w:customStyle="1" w:styleId="185F65E4FC744E668DC49A90F1B2920C">
    <w:name w:val="185F65E4FC744E668DC49A90F1B2920C"/>
  </w:style>
  <w:style w:type="paragraph" w:customStyle="1" w:styleId="B4726A77014D441985ED38DFCADCBE00">
    <w:name w:val="B4726A77014D441985ED38DFCADCBE00"/>
  </w:style>
  <w:style w:type="paragraph" w:customStyle="1" w:styleId="946D70EB2FED4A06917424F6C4AB5286">
    <w:name w:val="946D70EB2FED4A06917424F6C4AB5286"/>
  </w:style>
  <w:style w:type="paragraph" w:customStyle="1" w:styleId="C9EA376D7AEF4852A3D3621A3D68AA0C">
    <w:name w:val="C9EA376D7AEF4852A3D3621A3D68AA0C"/>
  </w:style>
  <w:style w:type="paragraph" w:customStyle="1" w:styleId="29E8412D51D54E8888ED0F0B2E966BAF">
    <w:name w:val="29E8412D51D54E8888ED0F0B2E966BAF"/>
  </w:style>
  <w:style w:type="paragraph" w:customStyle="1" w:styleId="54C481920EB34F17BD1B62C39404535C">
    <w:name w:val="54C481920EB34F17BD1B62C39404535C"/>
  </w:style>
  <w:style w:type="paragraph" w:customStyle="1" w:styleId="B214551AC582467CB4D1238C0938ECA0">
    <w:name w:val="B214551AC582467CB4D1238C0938ECA0"/>
  </w:style>
  <w:style w:type="paragraph" w:customStyle="1" w:styleId="8EC91EB970684B3098945370787E4F1B">
    <w:name w:val="8EC91EB970684B3098945370787E4F1B"/>
  </w:style>
  <w:style w:type="paragraph" w:customStyle="1" w:styleId="2ACAFE226A9945B7BD510EE00571F3F4">
    <w:name w:val="2ACAFE226A9945B7BD510EE00571F3F4"/>
  </w:style>
  <w:style w:type="paragraph" w:customStyle="1" w:styleId="2224EF5B86BD4411AB83E03F4AE72585">
    <w:name w:val="2224EF5B86BD4411AB83E03F4AE72585"/>
  </w:style>
  <w:style w:type="paragraph" w:customStyle="1" w:styleId="CFBF463FC1D34A178A68B09F4FAEAB24">
    <w:name w:val="CFBF463FC1D34A178A68B09F4FAEAB24"/>
  </w:style>
  <w:style w:type="paragraph" w:customStyle="1" w:styleId="B247EFF73BBC4F8A8BC5B5CD6E53BE06">
    <w:name w:val="B247EFF73BBC4F8A8BC5B5CD6E53BE06"/>
  </w:style>
  <w:style w:type="paragraph" w:customStyle="1" w:styleId="A46D86B1E1B1470FB4B2C5F1442DAD2C">
    <w:name w:val="A46D86B1E1B1470FB4B2C5F1442DAD2C"/>
  </w:style>
  <w:style w:type="paragraph" w:customStyle="1" w:styleId="C346D31A30DC42DEAEEFC3B68D30A88C">
    <w:name w:val="C346D31A30DC42DEAEEFC3B68D30A88C"/>
  </w:style>
  <w:style w:type="paragraph" w:customStyle="1" w:styleId="339F67B42675493FA8B214E4F8987D9C">
    <w:name w:val="339F67B42675493FA8B214E4F8987D9C"/>
  </w:style>
  <w:style w:type="paragraph" w:customStyle="1" w:styleId="F3FB5E456A71493A9648351030D62F73">
    <w:name w:val="F3FB5E456A71493A9648351030D62F73"/>
  </w:style>
  <w:style w:type="paragraph" w:customStyle="1" w:styleId="C5DD43CF159D493395A87A8B56954C9F">
    <w:name w:val="C5DD43CF159D493395A87A8B56954C9F"/>
  </w:style>
  <w:style w:type="paragraph" w:customStyle="1" w:styleId="2A654E8941ED408D994B0684E485C80C">
    <w:name w:val="2A654E8941ED408D994B0684E485C80C"/>
  </w:style>
  <w:style w:type="paragraph" w:customStyle="1" w:styleId="CC1018BE47FD4CD2A041BDBDFAE660C2">
    <w:name w:val="CC1018BE47FD4CD2A041BDBDFAE660C2"/>
  </w:style>
  <w:style w:type="paragraph" w:customStyle="1" w:styleId="153AE15D6EC2466899E8995D899EBDD7">
    <w:name w:val="153AE15D6EC2466899E8995D899EBDD7"/>
  </w:style>
  <w:style w:type="paragraph" w:customStyle="1" w:styleId="8920EA41E23246E9BC6136DBB869019A">
    <w:name w:val="8920EA41E23246E9BC6136DBB869019A"/>
  </w:style>
  <w:style w:type="paragraph" w:customStyle="1" w:styleId="JobDescription">
    <w:name w:val="Job Description"/>
    <w:basedOn w:val="Normal"/>
    <w:link w:val="JobDescriptionChar"/>
    <w:uiPriority w:val="18"/>
    <w:qFormat/>
    <w:rsid w:val="00E52337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E52337"/>
    <w:rPr>
      <w:rFonts w:eastAsiaTheme="minorHAnsi"/>
      <w:color w:val="262626" w:themeColor="text1" w:themeTint="D9"/>
      <w:sz w:val="18"/>
      <w:szCs w:val="18"/>
    </w:rPr>
  </w:style>
  <w:style w:type="paragraph" w:customStyle="1" w:styleId="77F6244E978F4AF8A8DF4F1BAE7F9FCA">
    <w:name w:val="77F6244E978F4AF8A8DF4F1BAE7F9FCA"/>
  </w:style>
  <w:style w:type="paragraph" w:styleId="ListBullet">
    <w:name w:val="List Bullet"/>
    <w:basedOn w:val="Normal"/>
    <w:uiPriority w:val="99"/>
    <w:qFormat/>
    <w:rsid w:val="00E52337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E52337"/>
    <w:pPr>
      <w:numPr>
        <w:numId w:val="1"/>
      </w:numPr>
    </w:pPr>
  </w:style>
  <w:style w:type="paragraph" w:customStyle="1" w:styleId="847B791298894C35899BD84BC5C62655">
    <w:name w:val="847B791298894C35899BD84BC5C62655"/>
  </w:style>
  <w:style w:type="paragraph" w:customStyle="1" w:styleId="489B41F631ED4617B9D2699B70A6C265">
    <w:name w:val="489B41F631ED4617B9D2699B70A6C265"/>
  </w:style>
  <w:style w:type="paragraph" w:customStyle="1" w:styleId="9BCCF1C849B245C5BDB4809B4264FD3D">
    <w:name w:val="9BCCF1C849B245C5BDB4809B4264FD3D"/>
  </w:style>
  <w:style w:type="paragraph" w:customStyle="1" w:styleId="7F43933215E44DECBDB37B95AC67A9AB">
    <w:name w:val="7F43933215E44DECBDB37B95AC67A9AB"/>
  </w:style>
  <w:style w:type="paragraph" w:customStyle="1" w:styleId="65FE5555C96B449A8F49B88535108507">
    <w:name w:val="65FE5555C96B449A8F49B88535108507"/>
  </w:style>
  <w:style w:type="paragraph" w:customStyle="1" w:styleId="E631FA845EB844BA9028F632C0697DC9">
    <w:name w:val="E631FA845EB844BA9028F632C0697DC9"/>
  </w:style>
  <w:style w:type="paragraph" w:customStyle="1" w:styleId="C2C3D2D9B5A749529A155A2BD65C1E1C">
    <w:name w:val="C2C3D2D9B5A749529A155A2BD65C1E1C"/>
  </w:style>
  <w:style w:type="paragraph" w:customStyle="1" w:styleId="6E3FCF4CE664458084840AF374128614">
    <w:name w:val="6E3FCF4CE664458084840AF374128614"/>
  </w:style>
  <w:style w:type="paragraph" w:customStyle="1" w:styleId="BD8B7E2C5D9D4DA390330279783445F8">
    <w:name w:val="BD8B7E2C5D9D4DA390330279783445F8"/>
  </w:style>
  <w:style w:type="paragraph" w:customStyle="1" w:styleId="AAE5EE2B1C874CE1B25869A05BFD9A59">
    <w:name w:val="AAE5EE2B1C874CE1B25869A05BFD9A59"/>
  </w:style>
  <w:style w:type="paragraph" w:customStyle="1" w:styleId="BCF05B3AA0A34ACC96AD1F59F9432D61">
    <w:name w:val="BCF05B3AA0A34ACC96AD1F59F9432D61"/>
  </w:style>
  <w:style w:type="paragraph" w:customStyle="1" w:styleId="DE55F7D1040B4E09835A9A22960A24AE">
    <w:name w:val="DE55F7D1040B4E09835A9A22960A24AE"/>
  </w:style>
  <w:style w:type="paragraph" w:customStyle="1" w:styleId="ECDEEE3007BF4B2EA6944F3AB888E5E5">
    <w:name w:val="ECDEEE3007BF4B2EA6944F3AB888E5E5"/>
  </w:style>
  <w:style w:type="paragraph" w:customStyle="1" w:styleId="4A4301AE473946528CBC182335ED1BC5">
    <w:name w:val="4A4301AE473946528CBC182335ED1BC5"/>
  </w:style>
  <w:style w:type="paragraph" w:customStyle="1" w:styleId="4438766C4B38475285471545AB86081D">
    <w:name w:val="4438766C4B38475285471545AB86081D"/>
  </w:style>
  <w:style w:type="paragraph" w:customStyle="1" w:styleId="BFA605B90D0A4F41B7DCEA8636DA300B">
    <w:name w:val="BFA605B90D0A4F41B7DCEA8636DA300B"/>
  </w:style>
  <w:style w:type="paragraph" w:customStyle="1" w:styleId="710906E43CF24B12BBC832CD9EDBD245">
    <w:name w:val="710906E43CF24B12BBC832CD9EDBD245"/>
  </w:style>
  <w:style w:type="paragraph" w:customStyle="1" w:styleId="CF629D2B63294171A16D1FA54D82D955">
    <w:name w:val="CF629D2B63294171A16D1FA54D82D955"/>
  </w:style>
  <w:style w:type="paragraph" w:customStyle="1" w:styleId="16E3132FADF14FE6BAAB1C96CACABD3C">
    <w:name w:val="16E3132FADF14FE6BAAB1C96CACABD3C"/>
  </w:style>
  <w:style w:type="paragraph" w:customStyle="1" w:styleId="1CDC61562683412BAF3F8BF45CFD5811">
    <w:name w:val="1CDC61562683412BAF3F8BF45CFD5811"/>
  </w:style>
  <w:style w:type="paragraph" w:customStyle="1" w:styleId="F30F194FC20B47DBAC77C9E04B456481">
    <w:name w:val="F30F194FC20B47DBAC77C9E04B456481"/>
  </w:style>
  <w:style w:type="paragraph" w:customStyle="1" w:styleId="96F78385F4D54033BD53DC465E5EDE32">
    <w:name w:val="96F78385F4D54033BD53DC465E5EDE32"/>
    <w:rsid w:val="00E52337"/>
  </w:style>
  <w:style w:type="paragraph" w:customStyle="1" w:styleId="F7B9EE135C4D4BF79E1D2E11E6149253">
    <w:name w:val="F7B9EE135C4D4BF79E1D2E11E6149253"/>
    <w:rsid w:val="00E52337"/>
  </w:style>
  <w:style w:type="paragraph" w:customStyle="1" w:styleId="59BEA9C9C67C4F3291804641367F4A46">
    <w:name w:val="59BEA9C9C67C4F3291804641367F4A46"/>
    <w:rsid w:val="00E52337"/>
  </w:style>
  <w:style w:type="paragraph" w:customStyle="1" w:styleId="8BDD2A4392284BD9820D3CF9D0DD11D7">
    <w:name w:val="8BDD2A4392284BD9820D3CF9D0DD11D7"/>
    <w:rsid w:val="00E52337"/>
  </w:style>
  <w:style w:type="paragraph" w:customStyle="1" w:styleId="7EFF081AC7F74ECA95379387E98C17E0">
    <w:name w:val="7EFF081AC7F74ECA95379387E98C17E0"/>
    <w:rsid w:val="00E52337"/>
  </w:style>
  <w:style w:type="paragraph" w:customStyle="1" w:styleId="EF12A6FE8C3545B0A07B0841FFBBFEFC">
    <w:name w:val="EF12A6FE8C3545B0A07B0841FFBBFEFC"/>
    <w:rsid w:val="00E52337"/>
  </w:style>
  <w:style w:type="paragraph" w:customStyle="1" w:styleId="116B399AE6F94E30B20FC3F52DBDC670">
    <w:name w:val="116B399AE6F94E30B20FC3F52DBDC670"/>
    <w:rsid w:val="00E52337"/>
  </w:style>
  <w:style w:type="paragraph" w:customStyle="1" w:styleId="43BFF934F0594284858EF3BFD315F19C">
    <w:name w:val="43BFF934F0594284858EF3BFD315F19C"/>
    <w:rsid w:val="00E52337"/>
  </w:style>
  <w:style w:type="paragraph" w:customStyle="1" w:styleId="41B0E16410F34AC485E66D93404A6CC7">
    <w:name w:val="41B0E16410F34AC485E66D93404A6CC7"/>
    <w:rsid w:val="00E52337"/>
  </w:style>
  <w:style w:type="paragraph" w:customStyle="1" w:styleId="F6212FB9E96E4ACE9C713BB5420C6346">
    <w:name w:val="F6212FB9E96E4ACE9C713BB5420C6346"/>
    <w:rsid w:val="00E52337"/>
  </w:style>
  <w:style w:type="paragraph" w:customStyle="1" w:styleId="E437A5312557498E8A8118B73A53BE65">
    <w:name w:val="E437A5312557498E8A8118B73A53BE65"/>
    <w:rsid w:val="00E52337"/>
  </w:style>
  <w:style w:type="paragraph" w:customStyle="1" w:styleId="F86A4283A6D64B45AD4EB9FB90A68A68">
    <w:name w:val="F86A4283A6D64B45AD4EB9FB90A68A68"/>
    <w:rsid w:val="00E52337"/>
  </w:style>
  <w:style w:type="paragraph" w:customStyle="1" w:styleId="9C5667CFFD90409AB293932472776287">
    <w:name w:val="9C5667CFFD90409AB293932472776287"/>
    <w:rsid w:val="00E52337"/>
  </w:style>
  <w:style w:type="paragraph" w:customStyle="1" w:styleId="E8B63794397344EAB169A6624D1DE435">
    <w:name w:val="E8B63794397344EAB169A6624D1DE435"/>
    <w:rsid w:val="00E52337"/>
  </w:style>
  <w:style w:type="paragraph" w:customStyle="1" w:styleId="3562EB7797EE470792DC5FB6A3BE0099">
    <w:name w:val="3562EB7797EE470792DC5FB6A3BE0099"/>
    <w:rsid w:val="00E52337"/>
  </w:style>
  <w:style w:type="paragraph" w:customStyle="1" w:styleId="507C2D0369404BA0BF159E2B0FAAE62A">
    <w:name w:val="507C2D0369404BA0BF159E2B0FAAE62A"/>
    <w:rsid w:val="00E52337"/>
  </w:style>
  <w:style w:type="paragraph" w:customStyle="1" w:styleId="437CA6787CAB43D39A25EC55C7F9B9C7">
    <w:name w:val="437CA6787CAB43D39A25EC55C7F9B9C7"/>
    <w:rsid w:val="00E52337"/>
  </w:style>
  <w:style w:type="paragraph" w:customStyle="1" w:styleId="543DD0292D304418BE07080E8AC6A53D">
    <w:name w:val="543DD0292D304418BE07080E8AC6A53D"/>
    <w:rsid w:val="00E52337"/>
  </w:style>
  <w:style w:type="paragraph" w:customStyle="1" w:styleId="450764F83CAC4892AFDCE2F28EAD478E">
    <w:name w:val="450764F83CAC4892AFDCE2F28EAD478E"/>
    <w:rsid w:val="00E52337"/>
  </w:style>
  <w:style w:type="paragraph" w:customStyle="1" w:styleId="EFA857B8310945A49B27D7E801126104">
    <w:name w:val="EFA857B8310945A49B27D7E801126104"/>
    <w:rsid w:val="00E52337"/>
  </w:style>
  <w:style w:type="paragraph" w:customStyle="1" w:styleId="5854BB1D85F841E6B8EC34AEEABE5DAB">
    <w:name w:val="5854BB1D85F841E6B8EC34AEEABE5DAB"/>
    <w:rsid w:val="00E52337"/>
  </w:style>
  <w:style w:type="paragraph" w:customStyle="1" w:styleId="01464B21A240433E8F2D7848C3AD6912">
    <w:name w:val="01464B21A240433E8F2D7848C3AD6912"/>
    <w:rsid w:val="00E52337"/>
  </w:style>
  <w:style w:type="paragraph" w:customStyle="1" w:styleId="F70D844F4E4942AA9DAD71A16D1E2ED4">
    <w:name w:val="F70D844F4E4942AA9DAD71A16D1E2ED4"/>
    <w:rsid w:val="00E52337"/>
  </w:style>
  <w:style w:type="paragraph" w:customStyle="1" w:styleId="F11580C565DC493ABC4E8958011745AC">
    <w:name w:val="F11580C565DC493ABC4E8958011745AC"/>
    <w:rsid w:val="00E52337"/>
  </w:style>
  <w:style w:type="paragraph" w:customStyle="1" w:styleId="E1BFBF011675495990FCF42727914C41">
    <w:name w:val="E1BFBF011675495990FCF42727914C41"/>
    <w:rsid w:val="00E52337"/>
  </w:style>
  <w:style w:type="paragraph" w:customStyle="1" w:styleId="8D0480CD2D4E411BA9879FCB8E32303A">
    <w:name w:val="8D0480CD2D4E411BA9879FCB8E32303A"/>
    <w:rsid w:val="00E52337"/>
  </w:style>
  <w:style w:type="paragraph" w:customStyle="1" w:styleId="6688DEB44D50466E9765EF682F54B056">
    <w:name w:val="6688DEB44D50466E9765EF682F54B056"/>
    <w:rsid w:val="00E52337"/>
  </w:style>
  <w:style w:type="paragraph" w:customStyle="1" w:styleId="9D720650C84F43159A906D908AE29A0D">
    <w:name w:val="9D720650C84F43159A906D908AE29A0D"/>
    <w:rsid w:val="00E52337"/>
  </w:style>
  <w:style w:type="paragraph" w:customStyle="1" w:styleId="2B4CA9DBE5B0414AA916FFADC9B0FF1B">
    <w:name w:val="2B4CA9DBE5B0414AA916FFADC9B0FF1B"/>
    <w:rsid w:val="00E52337"/>
  </w:style>
  <w:style w:type="paragraph" w:customStyle="1" w:styleId="2B21D5BE35564620B7D00CDFA097BB6D">
    <w:name w:val="2B21D5BE35564620B7D00CDFA097BB6D"/>
    <w:rsid w:val="00E52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infopath/2007/PartnerControls"/>
    <ds:schemaRef ds:uri="71af3243-3dd4-4a8d-8c0d-dd76da1f02a5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16c05727-aa75-4e4a-9b5f-8a80a116589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2020-02-22T12:20:00Z</dcterms:created>
  <dcterms:modified xsi:type="dcterms:W3CDTF">2020-02-22T20:23:00Z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aa9f78e4-d288-4d90-b519-f709a866dc1e</vt:lpwstr>
  </property>
</Properties>
</file>